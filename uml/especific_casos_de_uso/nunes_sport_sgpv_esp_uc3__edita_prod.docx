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EE8F0" w14:textId="3E9EF454" w:rsidR="006C60D7" w:rsidRPr="00CD79C4" w:rsidRDefault="00A22BE6">
      <w:pPr>
        <w:pStyle w:val="Title"/>
        <w:jc w:val="right"/>
        <w:rPr>
          <w:rFonts w:cs="Arial"/>
        </w:rPr>
      </w:pPr>
      <w:r w:rsidRPr="00CD79C4">
        <w:rPr>
          <w:rFonts w:cs="Arial"/>
        </w:rPr>
        <w:fldChar w:fldCharType="begin"/>
      </w:r>
      <w:r w:rsidRPr="00CD79C4">
        <w:rPr>
          <w:rFonts w:cs="Arial"/>
        </w:rPr>
        <w:instrText xml:space="preserve"> SUBJECT  \* MERGEFORMAT </w:instrText>
      </w:r>
      <w:r w:rsidRPr="00CD79C4">
        <w:rPr>
          <w:rFonts w:cs="Arial"/>
        </w:rPr>
        <w:fldChar w:fldCharType="separate"/>
      </w:r>
      <w:r w:rsidR="004F14C8">
        <w:rPr>
          <w:rFonts w:cs="Arial"/>
        </w:rPr>
        <w:t>Sistema de Gerenciamento de Produtos Vendidos - Nunes Sports</w:t>
      </w:r>
      <w:r w:rsidRPr="00CD79C4">
        <w:rPr>
          <w:rFonts w:cs="Arial"/>
        </w:rPr>
        <w:fldChar w:fldCharType="end"/>
      </w:r>
    </w:p>
    <w:p w14:paraId="02BEE8F1" w14:textId="4AB31B30" w:rsidR="006C60D7" w:rsidRPr="00CD79C4" w:rsidRDefault="00A22BE6">
      <w:pPr>
        <w:pStyle w:val="Title"/>
        <w:jc w:val="right"/>
        <w:rPr>
          <w:rFonts w:cs="Arial"/>
        </w:rPr>
      </w:pPr>
      <w:r w:rsidRPr="00CD79C4">
        <w:rPr>
          <w:rFonts w:cs="Arial"/>
        </w:rPr>
        <w:fldChar w:fldCharType="begin"/>
      </w:r>
      <w:r w:rsidRPr="00CD79C4">
        <w:rPr>
          <w:rFonts w:cs="Arial"/>
        </w:rPr>
        <w:instrText xml:space="preserve">TITLE  \* MERGEFORMAT </w:instrText>
      </w:r>
      <w:r w:rsidRPr="00CD79C4">
        <w:rPr>
          <w:rFonts w:cs="Arial"/>
        </w:rPr>
        <w:fldChar w:fldCharType="separate"/>
      </w:r>
      <w:r w:rsidR="004F14C8">
        <w:rPr>
          <w:rFonts w:cs="Arial"/>
        </w:rPr>
        <w:t>Especificação de Caso de Uso: Edita produtos</w:t>
      </w:r>
      <w:r w:rsidRPr="00CD79C4">
        <w:rPr>
          <w:rFonts w:cs="Arial"/>
        </w:rPr>
        <w:fldChar w:fldCharType="end"/>
      </w:r>
    </w:p>
    <w:p w14:paraId="02BEE8F2" w14:textId="77777777" w:rsidR="006C60D7" w:rsidRPr="00CD79C4" w:rsidRDefault="006C60D7">
      <w:pPr>
        <w:pStyle w:val="Title"/>
        <w:jc w:val="right"/>
        <w:rPr>
          <w:rFonts w:cs="Arial"/>
        </w:rPr>
      </w:pPr>
    </w:p>
    <w:p w14:paraId="02BEE8F8" w14:textId="2C8F8432" w:rsidR="006C60D7" w:rsidRPr="00F0129D" w:rsidRDefault="00A22BE6" w:rsidP="00F0129D">
      <w:pPr>
        <w:pStyle w:val="Title"/>
        <w:jc w:val="right"/>
        <w:rPr>
          <w:rFonts w:cs="Arial"/>
          <w:sz w:val="28"/>
          <w:szCs w:val="28"/>
        </w:rPr>
      </w:pPr>
      <w:bookmarkStart w:id="0" w:name="_Hlk174089557"/>
      <w:r w:rsidRPr="00CD79C4">
        <w:rPr>
          <w:rFonts w:cs="Arial"/>
          <w:sz w:val="28"/>
          <w:szCs w:val="28"/>
        </w:rPr>
        <w:t xml:space="preserve">Versão </w:t>
      </w:r>
      <w:r w:rsidR="006D6A0D">
        <w:rPr>
          <w:rFonts w:cs="Arial"/>
          <w:sz w:val="28"/>
          <w:szCs w:val="28"/>
        </w:rPr>
        <w:t>1.0</w:t>
      </w:r>
      <w:bookmarkEnd w:id="0"/>
    </w:p>
    <w:p w14:paraId="02BEE8F9" w14:textId="77777777" w:rsidR="006C60D7" w:rsidRPr="00CD79C4" w:rsidRDefault="006C60D7">
      <w:pPr>
        <w:pStyle w:val="BodyText"/>
        <w:rPr>
          <w:rFonts w:ascii="Arial" w:hAnsi="Arial" w:cs="Arial"/>
        </w:rPr>
      </w:pPr>
    </w:p>
    <w:p w14:paraId="02BEE8FA" w14:textId="77777777" w:rsidR="006C60D7" w:rsidRPr="00CD79C4" w:rsidRDefault="006C60D7">
      <w:pPr>
        <w:rPr>
          <w:rFonts w:ascii="Arial" w:hAnsi="Arial" w:cs="Arial"/>
        </w:rPr>
        <w:sectPr w:rsidR="006C60D7" w:rsidRPr="00CD79C4" w:rsidSect="00C63B56">
          <w:headerReference w:type="default" r:id="rId8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02BEE8FB" w14:textId="77777777" w:rsidR="006C60D7" w:rsidRPr="00CD79C4" w:rsidRDefault="00A22BE6">
      <w:pPr>
        <w:pStyle w:val="Title"/>
        <w:rPr>
          <w:rFonts w:cs="Arial"/>
        </w:rPr>
      </w:pPr>
      <w:r w:rsidRPr="00CD79C4">
        <w:rPr>
          <w:rFonts w:cs="Arial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C60D7" w:rsidRPr="00CD79C4" w14:paraId="02BEE900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8FC" w14:textId="77777777" w:rsidR="006C60D7" w:rsidRPr="00CD79C4" w:rsidRDefault="00A22BE6">
            <w:pPr>
              <w:pStyle w:val="Tabletext"/>
              <w:jc w:val="center"/>
              <w:rPr>
                <w:rFonts w:ascii="Arial" w:hAnsi="Arial" w:cs="Arial"/>
                <w:b/>
                <w:bCs/>
              </w:rPr>
            </w:pPr>
            <w:r w:rsidRPr="00CD79C4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8FD" w14:textId="77777777" w:rsidR="006C60D7" w:rsidRPr="00CD79C4" w:rsidRDefault="00A22BE6">
            <w:pPr>
              <w:pStyle w:val="Tabletext"/>
              <w:jc w:val="center"/>
              <w:rPr>
                <w:rFonts w:ascii="Arial" w:hAnsi="Arial" w:cs="Arial"/>
                <w:b/>
                <w:bCs/>
              </w:rPr>
            </w:pPr>
            <w:r w:rsidRPr="00CD79C4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8FE" w14:textId="77777777" w:rsidR="006C60D7" w:rsidRPr="00CD79C4" w:rsidRDefault="00A22BE6">
            <w:pPr>
              <w:pStyle w:val="Tabletext"/>
              <w:jc w:val="center"/>
              <w:rPr>
                <w:rFonts w:ascii="Arial" w:hAnsi="Arial" w:cs="Arial"/>
                <w:b/>
                <w:bCs/>
              </w:rPr>
            </w:pPr>
            <w:r w:rsidRPr="00CD79C4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8FF" w14:textId="77777777" w:rsidR="006C60D7" w:rsidRPr="00CD79C4" w:rsidRDefault="00A22BE6">
            <w:pPr>
              <w:pStyle w:val="Tabletext"/>
              <w:jc w:val="center"/>
              <w:rPr>
                <w:rFonts w:ascii="Arial" w:hAnsi="Arial" w:cs="Arial"/>
                <w:b/>
                <w:bCs/>
              </w:rPr>
            </w:pPr>
            <w:r w:rsidRPr="00CD79C4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F0129D" w:rsidRPr="00CD79C4" w14:paraId="02BEE90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901" w14:textId="27E609C5" w:rsidR="00F0129D" w:rsidRPr="00CD79C4" w:rsidRDefault="00F0129D" w:rsidP="00F0129D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19/08/2024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902" w14:textId="4722B328" w:rsidR="00F0129D" w:rsidRPr="00CD79C4" w:rsidRDefault="00F0129D" w:rsidP="00F0129D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903" w14:textId="426ED0ED" w:rsidR="00F0129D" w:rsidRPr="00CD79C4" w:rsidRDefault="00F0129D" w:rsidP="00F0129D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904" w14:textId="50D470DC" w:rsidR="00F0129D" w:rsidRPr="00CD79C4" w:rsidRDefault="00F0129D" w:rsidP="00F0129D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Ronan B. F.</w:t>
            </w:r>
          </w:p>
        </w:tc>
      </w:tr>
      <w:tr w:rsidR="00F0129D" w:rsidRPr="00CD79C4" w14:paraId="02BEE90A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906" w14:textId="77777777" w:rsidR="00F0129D" w:rsidRPr="00CD79C4" w:rsidRDefault="00F0129D" w:rsidP="00F0129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907" w14:textId="77777777" w:rsidR="00F0129D" w:rsidRPr="00CD79C4" w:rsidRDefault="00F0129D" w:rsidP="00F0129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908" w14:textId="77777777" w:rsidR="00F0129D" w:rsidRPr="00CD79C4" w:rsidRDefault="00F0129D" w:rsidP="00F0129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909" w14:textId="77777777" w:rsidR="00F0129D" w:rsidRPr="00CD79C4" w:rsidRDefault="00F0129D" w:rsidP="00F0129D">
            <w:pPr>
              <w:pStyle w:val="Tabletext"/>
              <w:rPr>
                <w:rFonts w:ascii="Arial" w:hAnsi="Arial" w:cs="Arial"/>
              </w:rPr>
            </w:pPr>
          </w:p>
        </w:tc>
      </w:tr>
      <w:tr w:rsidR="00F0129D" w:rsidRPr="00CD79C4" w14:paraId="02BEE90F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90B" w14:textId="77777777" w:rsidR="00F0129D" w:rsidRPr="00CD79C4" w:rsidRDefault="00F0129D" w:rsidP="00F0129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90C" w14:textId="77777777" w:rsidR="00F0129D" w:rsidRPr="00CD79C4" w:rsidRDefault="00F0129D" w:rsidP="00F0129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90D" w14:textId="77777777" w:rsidR="00F0129D" w:rsidRPr="00CD79C4" w:rsidRDefault="00F0129D" w:rsidP="00F0129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90E" w14:textId="77777777" w:rsidR="00F0129D" w:rsidRPr="00CD79C4" w:rsidRDefault="00F0129D" w:rsidP="00F0129D">
            <w:pPr>
              <w:pStyle w:val="Tabletext"/>
              <w:rPr>
                <w:rFonts w:ascii="Arial" w:hAnsi="Arial" w:cs="Arial"/>
              </w:rPr>
            </w:pPr>
          </w:p>
        </w:tc>
      </w:tr>
      <w:tr w:rsidR="00F0129D" w:rsidRPr="00CD79C4" w14:paraId="02BEE914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910" w14:textId="77777777" w:rsidR="00F0129D" w:rsidRPr="00CD79C4" w:rsidRDefault="00F0129D" w:rsidP="00F0129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911" w14:textId="77777777" w:rsidR="00F0129D" w:rsidRPr="00CD79C4" w:rsidRDefault="00F0129D" w:rsidP="00F0129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912" w14:textId="77777777" w:rsidR="00F0129D" w:rsidRPr="00CD79C4" w:rsidRDefault="00F0129D" w:rsidP="00F0129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913" w14:textId="77777777" w:rsidR="00F0129D" w:rsidRPr="00CD79C4" w:rsidRDefault="00F0129D" w:rsidP="00F0129D">
            <w:pPr>
              <w:pStyle w:val="Tabletext"/>
              <w:rPr>
                <w:rFonts w:ascii="Arial" w:hAnsi="Arial" w:cs="Arial"/>
              </w:rPr>
            </w:pPr>
          </w:p>
        </w:tc>
      </w:tr>
    </w:tbl>
    <w:p w14:paraId="02BEE915" w14:textId="77777777" w:rsidR="006C60D7" w:rsidRPr="00CD79C4" w:rsidRDefault="006C60D7">
      <w:pPr>
        <w:rPr>
          <w:rFonts w:ascii="Arial" w:hAnsi="Arial" w:cs="Arial"/>
        </w:rPr>
      </w:pPr>
    </w:p>
    <w:p w14:paraId="02BEE916" w14:textId="77777777" w:rsidR="006C60D7" w:rsidRPr="00CD79C4" w:rsidRDefault="00A22BE6">
      <w:pPr>
        <w:pStyle w:val="Title"/>
        <w:rPr>
          <w:rFonts w:cs="Arial"/>
        </w:rPr>
      </w:pPr>
      <w:r w:rsidRPr="00CD79C4">
        <w:rPr>
          <w:rFonts w:cs="Arial"/>
        </w:rPr>
        <w:br w:type="page"/>
      </w:r>
      <w:r w:rsidRPr="00CD79C4">
        <w:rPr>
          <w:rFonts w:cs="Arial"/>
        </w:rPr>
        <w:lastRenderedPageBreak/>
        <w:t>Índice Analítico</w:t>
      </w:r>
    </w:p>
    <w:p w14:paraId="797B4667" w14:textId="0808F0CE" w:rsidR="004F14C8" w:rsidRDefault="00A22BE6">
      <w:pPr>
        <w:pStyle w:val="TOC1"/>
        <w:tabs>
          <w:tab w:val="left" w:pos="432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CD79C4">
        <w:rPr>
          <w:rFonts w:ascii="Arial" w:hAnsi="Arial" w:cs="Arial"/>
        </w:rPr>
        <w:fldChar w:fldCharType="begin"/>
      </w:r>
      <w:r w:rsidRPr="00CD79C4">
        <w:rPr>
          <w:rFonts w:ascii="Arial" w:hAnsi="Arial" w:cs="Arial"/>
        </w:rPr>
        <w:instrText xml:space="preserve"> TOC \o "1-3" </w:instrText>
      </w:r>
      <w:r w:rsidRPr="00CD79C4">
        <w:rPr>
          <w:rFonts w:ascii="Arial" w:hAnsi="Arial" w:cs="Arial"/>
        </w:rPr>
        <w:fldChar w:fldCharType="separate"/>
      </w:r>
      <w:r w:rsidR="004F14C8" w:rsidRPr="004E258C">
        <w:rPr>
          <w:rFonts w:cs="Arial"/>
          <w:noProof/>
        </w:rPr>
        <w:t>1.</w:t>
      </w:r>
      <w:r w:rsidR="004F14C8"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="004F14C8" w:rsidRPr="004E258C">
        <w:rPr>
          <w:rFonts w:cs="Arial"/>
          <w:noProof/>
        </w:rPr>
        <w:t>Caso de Uso: Edita Produtos</w:t>
      </w:r>
      <w:r w:rsidR="004F14C8">
        <w:rPr>
          <w:noProof/>
        </w:rPr>
        <w:tab/>
      </w:r>
      <w:r w:rsidR="004F14C8">
        <w:rPr>
          <w:noProof/>
        </w:rPr>
        <w:fldChar w:fldCharType="begin"/>
      </w:r>
      <w:r w:rsidR="004F14C8">
        <w:rPr>
          <w:noProof/>
        </w:rPr>
        <w:instrText xml:space="preserve"> PAGEREF _Toc174997856 \h </w:instrText>
      </w:r>
      <w:r w:rsidR="004F14C8">
        <w:rPr>
          <w:noProof/>
        </w:rPr>
      </w:r>
      <w:r w:rsidR="004F14C8">
        <w:rPr>
          <w:noProof/>
        </w:rPr>
        <w:fldChar w:fldCharType="separate"/>
      </w:r>
      <w:r w:rsidR="004F14C8">
        <w:rPr>
          <w:noProof/>
        </w:rPr>
        <w:t>4</w:t>
      </w:r>
      <w:r w:rsidR="004F14C8">
        <w:rPr>
          <w:noProof/>
        </w:rPr>
        <w:fldChar w:fldCharType="end"/>
      </w:r>
    </w:p>
    <w:p w14:paraId="0948CB57" w14:textId="66493F31" w:rsidR="004F14C8" w:rsidRDefault="004F14C8">
      <w:pPr>
        <w:pStyle w:val="TOC1"/>
        <w:tabs>
          <w:tab w:val="left" w:pos="432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4E258C">
        <w:rPr>
          <w:rFonts w:cs="Arial"/>
          <w:noProof/>
        </w:rPr>
        <w:t>2.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4E258C">
        <w:rPr>
          <w:rFonts w:cs="Arial"/>
          <w:noProof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_Toc174997857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AD8E10" w14:textId="3482682F" w:rsidR="004F14C8" w:rsidRDefault="004F14C8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4E258C">
        <w:rPr>
          <w:rFonts w:cs="Arial"/>
          <w:noProof/>
        </w:rPr>
        <w:t>1.1.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4E258C">
        <w:rPr>
          <w:rFonts w:cs="Arial"/>
          <w:noProof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_Toc174997858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2FE443" w14:textId="6A8D7A34" w:rsidR="004F14C8" w:rsidRDefault="004F14C8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4E258C">
        <w:rPr>
          <w:rFonts w:cs="Arial"/>
          <w:noProof/>
        </w:rPr>
        <w:t>1.2.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4E258C">
        <w:rPr>
          <w:rFonts w:cs="Arial"/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_Toc174997859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54C01F" w14:textId="20DACDB4" w:rsidR="004F14C8" w:rsidRDefault="004F14C8">
      <w:pPr>
        <w:pStyle w:val="TOC3"/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4E258C">
        <w:rPr>
          <w:rFonts w:cs="Arial"/>
          <w:noProof/>
        </w:rPr>
        <w:t>1.2.1.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4E258C">
        <w:rPr>
          <w:rFonts w:cs="Arial"/>
          <w:noProof/>
        </w:rPr>
        <w:t>FA1 – Campo obrigatório não preenchido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_Toc174997860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5B40AD" w14:textId="610D6E23" w:rsidR="004F14C8" w:rsidRDefault="004F14C8">
      <w:pPr>
        <w:pStyle w:val="TOC1"/>
        <w:tabs>
          <w:tab w:val="left" w:pos="432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4E258C">
        <w:rPr>
          <w:rFonts w:cs="Arial"/>
          <w:noProof/>
        </w:rPr>
        <w:t>3.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4E258C">
        <w:rPr>
          <w:rFonts w:cs="Arial"/>
          <w:noProof/>
        </w:rPr>
        <w:t>Precondições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_Toc174997861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CCF766" w14:textId="27C52B18" w:rsidR="004F14C8" w:rsidRDefault="004F14C8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4E258C">
        <w:rPr>
          <w:rFonts w:cs="Arial"/>
          <w:noProof/>
        </w:rPr>
        <w:t>2.1.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4E258C">
        <w:rPr>
          <w:rFonts w:cs="Arial"/>
          <w:noProof/>
        </w:rPr>
        <w:t>Aplicação deve estar com conexão ao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_Toc174997862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3BF9FF" w14:textId="2E7601AF" w:rsidR="004F14C8" w:rsidRDefault="004F14C8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4E258C">
        <w:rPr>
          <w:rFonts w:cs="Arial"/>
          <w:noProof/>
        </w:rPr>
        <w:t>2.2.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4E258C">
        <w:rPr>
          <w:rFonts w:cs="Arial"/>
          <w:noProof/>
        </w:rPr>
        <w:t>Deve-se existe no mínimo um item cadastro no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_Toc174997863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F25B84" w14:textId="14B68FCA" w:rsidR="004F14C8" w:rsidRDefault="004F14C8">
      <w:pPr>
        <w:pStyle w:val="TOC1"/>
        <w:tabs>
          <w:tab w:val="left" w:pos="432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4E258C">
        <w:rPr>
          <w:rFonts w:cs="Arial"/>
          <w:noProof/>
        </w:rPr>
        <w:t>4.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4E258C">
        <w:rPr>
          <w:rFonts w:cs="Arial"/>
          <w:noProof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_Toc174997864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ADB36B" w14:textId="3E36B303" w:rsidR="004F14C8" w:rsidRDefault="004F14C8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4E258C">
        <w:rPr>
          <w:rFonts w:cs="Arial"/>
          <w:noProof/>
        </w:rPr>
        <w:t>3.1.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4E258C">
        <w:rPr>
          <w:rFonts w:cs="Arial"/>
          <w:noProof/>
        </w:rPr>
        <w:t>Sistema edita o produto específico no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_Toc174997865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C8C8E4" w14:textId="74E367A3" w:rsidR="004F14C8" w:rsidRDefault="004F14C8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4E258C">
        <w:rPr>
          <w:rFonts w:cs="Arial"/>
          <w:noProof/>
        </w:rPr>
        <w:t>3.2.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4E258C">
        <w:rPr>
          <w:rFonts w:cs="Arial"/>
          <w:noProof/>
        </w:rPr>
        <w:t>Sistema atualiza tabela para visualização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_Toc174997866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2BEE926" w14:textId="046CA162" w:rsidR="006C60D7" w:rsidRPr="00CD79C4" w:rsidRDefault="00A22BE6">
      <w:pPr>
        <w:pStyle w:val="Title"/>
        <w:rPr>
          <w:rFonts w:cs="Arial"/>
        </w:rPr>
      </w:pPr>
      <w:r w:rsidRPr="00CD79C4">
        <w:rPr>
          <w:rFonts w:cs="Arial"/>
        </w:rPr>
        <w:fldChar w:fldCharType="end"/>
      </w:r>
      <w:r w:rsidRPr="00CD79C4">
        <w:rPr>
          <w:rFonts w:cs="Arial"/>
        </w:rPr>
        <w:br w:type="page"/>
      </w:r>
      <w:r w:rsidRPr="00CD79C4">
        <w:rPr>
          <w:rFonts w:cs="Arial"/>
        </w:rPr>
        <w:lastRenderedPageBreak/>
        <w:fldChar w:fldCharType="begin"/>
      </w:r>
      <w:r w:rsidRPr="00CD79C4">
        <w:rPr>
          <w:rFonts w:cs="Arial"/>
        </w:rPr>
        <w:instrText xml:space="preserve">TITLE  \* MERGEFORMAT </w:instrText>
      </w:r>
      <w:r w:rsidRPr="00CD79C4">
        <w:rPr>
          <w:rFonts w:cs="Arial"/>
        </w:rPr>
        <w:fldChar w:fldCharType="separate"/>
      </w:r>
      <w:r w:rsidR="004F14C8">
        <w:rPr>
          <w:rFonts w:cs="Arial"/>
        </w:rPr>
        <w:t>Especificação de Caso de Uso: Edita produtos</w:t>
      </w:r>
      <w:r w:rsidRPr="00CD79C4">
        <w:rPr>
          <w:rFonts w:cs="Arial"/>
        </w:rPr>
        <w:fldChar w:fldCharType="end"/>
      </w:r>
      <w:bookmarkStart w:id="1" w:name="_Toc425054503"/>
      <w:bookmarkStart w:id="2" w:name="_Toc423410237"/>
      <w:r w:rsidRPr="00CD79C4">
        <w:rPr>
          <w:rFonts w:cs="Arial"/>
        </w:rPr>
        <w:t xml:space="preserve"> </w:t>
      </w:r>
      <w:bookmarkEnd w:id="1"/>
      <w:bookmarkEnd w:id="2"/>
    </w:p>
    <w:p w14:paraId="02BEE927" w14:textId="77777777" w:rsidR="006C60D7" w:rsidRPr="00CD79C4" w:rsidRDefault="006C60D7">
      <w:pPr>
        <w:pStyle w:val="InfoBlue"/>
        <w:rPr>
          <w:rFonts w:ascii="Arial" w:hAnsi="Arial" w:cs="Arial"/>
        </w:rPr>
      </w:pPr>
    </w:p>
    <w:p w14:paraId="4AA9A893" w14:textId="2436B0C0" w:rsidR="005354D7" w:rsidRDefault="005354D7" w:rsidP="005354D7">
      <w:pPr>
        <w:pStyle w:val="Heading1"/>
        <w:numPr>
          <w:ilvl w:val="0"/>
          <w:numId w:val="1"/>
        </w:numPr>
        <w:ind w:left="360" w:hanging="360"/>
        <w:rPr>
          <w:rFonts w:cs="Arial"/>
          <w:sz w:val="24"/>
          <w:szCs w:val="24"/>
        </w:rPr>
      </w:pPr>
      <w:bookmarkStart w:id="3" w:name="_Toc425054504"/>
      <w:bookmarkStart w:id="4" w:name="_Toc423410238"/>
      <w:bookmarkStart w:id="5" w:name="_Toc174997856"/>
      <w:r>
        <w:rPr>
          <w:rFonts w:cs="Arial"/>
          <w:sz w:val="24"/>
          <w:szCs w:val="24"/>
        </w:rPr>
        <w:t xml:space="preserve">Caso de Uso: </w:t>
      </w:r>
      <w:r w:rsidR="00EF581C">
        <w:rPr>
          <w:rFonts w:cs="Arial"/>
          <w:sz w:val="24"/>
          <w:szCs w:val="24"/>
        </w:rPr>
        <w:t>Edita</w:t>
      </w:r>
      <w:r>
        <w:rPr>
          <w:rFonts w:cs="Arial"/>
          <w:sz w:val="24"/>
          <w:szCs w:val="24"/>
        </w:rPr>
        <w:t xml:space="preserve"> Produtos</w:t>
      </w:r>
      <w:bookmarkStart w:id="6" w:name="_Toc425054505"/>
      <w:bookmarkStart w:id="7" w:name="_Toc423410239"/>
      <w:bookmarkEnd w:id="3"/>
      <w:bookmarkEnd w:id="4"/>
      <w:bookmarkEnd w:id="5"/>
    </w:p>
    <w:p w14:paraId="5C1164F2" w14:textId="405E6358" w:rsidR="005354D7" w:rsidRDefault="005354D7" w:rsidP="00E818BA">
      <w:pPr>
        <w:spacing w:before="40"/>
        <w:jc w:val="both"/>
      </w:pPr>
      <w:r w:rsidRPr="005354D7">
        <w:rPr>
          <w:b/>
          <w:bCs/>
        </w:rPr>
        <w:t>ID do Caso de Uso:</w:t>
      </w:r>
      <w:r>
        <w:t xml:space="preserve"> UC0</w:t>
      </w:r>
      <w:r w:rsidR="00EF581C">
        <w:t>3</w:t>
      </w:r>
    </w:p>
    <w:p w14:paraId="4391829B" w14:textId="13926C86" w:rsidR="005354D7" w:rsidRDefault="005354D7" w:rsidP="00E818BA">
      <w:pPr>
        <w:spacing w:before="40"/>
        <w:jc w:val="both"/>
      </w:pPr>
      <w:r w:rsidRPr="005354D7">
        <w:rPr>
          <w:b/>
          <w:bCs/>
        </w:rPr>
        <w:t>Ator Primário</w:t>
      </w:r>
      <w:r>
        <w:rPr>
          <w:b/>
          <w:bCs/>
        </w:rPr>
        <w:t>:</w:t>
      </w:r>
      <w:r>
        <w:t xml:space="preserve"> Usuário</w:t>
      </w:r>
    </w:p>
    <w:p w14:paraId="2F3EA471" w14:textId="58408346" w:rsidR="00E818BA" w:rsidRDefault="005354D7" w:rsidP="00E818BA">
      <w:pPr>
        <w:spacing w:before="40"/>
        <w:jc w:val="both"/>
      </w:pPr>
      <w:r>
        <w:rPr>
          <w:b/>
          <w:bCs/>
        </w:rPr>
        <w:t>Descrição:</w:t>
      </w:r>
      <w:r w:rsidR="00E818BA">
        <w:rPr>
          <w:b/>
          <w:bCs/>
        </w:rPr>
        <w:t xml:space="preserve"> </w:t>
      </w:r>
      <w:r>
        <w:t xml:space="preserve">Este caso de uso permite que o usuário </w:t>
      </w:r>
      <w:r w:rsidR="00EF581C">
        <w:t>edite</w:t>
      </w:r>
      <w:r w:rsidR="005D2C2C">
        <w:t xml:space="preserve"> produtos</w:t>
      </w:r>
      <w:r w:rsidR="00EF581C">
        <w:t xml:space="preserve"> existentes</w:t>
      </w:r>
      <w:r w:rsidR="005D2C2C">
        <w:t xml:space="preserve">, salvando as informações </w:t>
      </w:r>
      <w:r w:rsidR="00EF581C">
        <w:t>editadas</w:t>
      </w:r>
      <w:r w:rsidR="005D2C2C">
        <w:t xml:space="preserve"> ao </w:t>
      </w:r>
      <w:r w:rsidR="00EF581C">
        <w:t xml:space="preserve">produto cadastrado no </w:t>
      </w:r>
      <w:r w:rsidR="005D2C2C">
        <w:t>banco de dados os quais serão incorporadas à exibição dos produtos na tabela</w:t>
      </w:r>
      <w:r w:rsidR="00CB752E">
        <w:t>.</w:t>
      </w:r>
    </w:p>
    <w:p w14:paraId="729EBF65" w14:textId="4084DAA6" w:rsidR="00E818BA" w:rsidRPr="00E818BA" w:rsidRDefault="00E818BA" w:rsidP="00E818BA">
      <w:pPr>
        <w:spacing w:before="40"/>
        <w:jc w:val="both"/>
      </w:pPr>
      <w:r>
        <w:rPr>
          <w:b/>
          <w:bCs/>
        </w:rPr>
        <w:t xml:space="preserve">Relação: </w:t>
      </w:r>
      <w:r>
        <w:t xml:space="preserve">Este caso de uso possui relação de inclusão (includes), onde </w:t>
      </w:r>
      <w:r w:rsidR="00D04A66">
        <w:rPr>
          <w:u w:val="single"/>
        </w:rPr>
        <w:t>recebe a inclusão das funções</w:t>
      </w:r>
      <w:r>
        <w:t xml:space="preserve"> </w:t>
      </w:r>
      <w:r w:rsidR="00D04A66">
        <w:t>do</w:t>
      </w:r>
      <w:r>
        <w:t xml:space="preserve"> caso de uso “</w:t>
      </w:r>
      <w:r w:rsidR="00D04A66">
        <w:t>Exibe Produtos</w:t>
      </w:r>
      <w:r>
        <w:t>”</w:t>
      </w:r>
      <w:r w:rsidR="00D04A66">
        <w:t>.</w:t>
      </w:r>
    </w:p>
    <w:p w14:paraId="3FA90CE1" w14:textId="77777777" w:rsidR="005354D7" w:rsidRPr="005354D7" w:rsidRDefault="005354D7" w:rsidP="00F55E4F">
      <w:pPr>
        <w:jc w:val="both"/>
      </w:pPr>
    </w:p>
    <w:p w14:paraId="02BEE92D" w14:textId="69B4E711" w:rsidR="006C60D7" w:rsidRPr="00CD79C4" w:rsidRDefault="00A22BE6" w:rsidP="00F55E4F">
      <w:pPr>
        <w:pStyle w:val="Heading1"/>
        <w:numPr>
          <w:ilvl w:val="0"/>
          <w:numId w:val="1"/>
        </w:numPr>
        <w:ind w:left="360" w:hanging="360"/>
        <w:jc w:val="both"/>
        <w:rPr>
          <w:rFonts w:cs="Arial"/>
          <w:sz w:val="24"/>
          <w:szCs w:val="24"/>
        </w:rPr>
      </w:pPr>
      <w:bookmarkStart w:id="8" w:name="_Toc174997857"/>
      <w:r w:rsidRPr="00CD79C4">
        <w:rPr>
          <w:rFonts w:cs="Arial"/>
          <w:sz w:val="24"/>
          <w:szCs w:val="24"/>
        </w:rPr>
        <w:t>Fluxo de Eventos</w:t>
      </w:r>
      <w:bookmarkEnd w:id="6"/>
      <w:bookmarkEnd w:id="7"/>
      <w:bookmarkEnd w:id="8"/>
    </w:p>
    <w:p w14:paraId="5ED79865" w14:textId="77777777" w:rsidR="009326CA" w:rsidRPr="00CD79C4" w:rsidRDefault="009326CA" w:rsidP="00F55E4F">
      <w:pPr>
        <w:pStyle w:val="ListParagraph"/>
        <w:keepNext/>
        <w:numPr>
          <w:ilvl w:val="0"/>
          <w:numId w:val="23"/>
        </w:numPr>
        <w:spacing w:before="120" w:after="60"/>
        <w:jc w:val="both"/>
        <w:outlineLvl w:val="1"/>
        <w:rPr>
          <w:rFonts w:ascii="Arial" w:hAnsi="Arial" w:cs="Arial"/>
          <w:b/>
          <w:bCs/>
          <w:vanish/>
        </w:rPr>
      </w:pPr>
      <w:bookmarkStart w:id="9" w:name="_Toc425054506"/>
      <w:bookmarkStart w:id="10" w:name="_Toc423410240"/>
    </w:p>
    <w:p w14:paraId="02BEE92E" w14:textId="1D54F214" w:rsidR="006C60D7" w:rsidRPr="00CD79C4" w:rsidRDefault="00A22BE6" w:rsidP="00F55E4F">
      <w:pPr>
        <w:pStyle w:val="Heading2"/>
        <w:numPr>
          <w:ilvl w:val="1"/>
          <w:numId w:val="23"/>
        </w:numPr>
        <w:ind w:left="0" w:firstLine="0"/>
        <w:jc w:val="both"/>
        <w:rPr>
          <w:rFonts w:cs="Arial"/>
        </w:rPr>
      </w:pPr>
      <w:bookmarkStart w:id="11" w:name="_Toc174997858"/>
      <w:r w:rsidRPr="00CD79C4">
        <w:rPr>
          <w:rFonts w:cs="Arial"/>
        </w:rPr>
        <w:t>Fluxo Básico</w:t>
      </w:r>
      <w:bookmarkEnd w:id="9"/>
      <w:bookmarkEnd w:id="10"/>
      <w:bookmarkEnd w:id="11"/>
      <w:r w:rsidRPr="00CD79C4">
        <w:rPr>
          <w:rFonts w:cs="Arial"/>
        </w:rPr>
        <w:t xml:space="preserve"> </w:t>
      </w:r>
    </w:p>
    <w:p w14:paraId="79EB2024" w14:textId="4030F06C" w:rsidR="00DB4D61" w:rsidRDefault="00B55D16" w:rsidP="00F55E4F">
      <w:pPr>
        <w:pStyle w:val="BodyText"/>
        <w:numPr>
          <w:ilvl w:val="0"/>
          <w:numId w:val="24"/>
        </w:numPr>
        <w:jc w:val="both"/>
      </w:pPr>
      <w:r w:rsidRPr="00B55D16">
        <w:rPr>
          <w:b/>
          <w:bCs/>
        </w:rPr>
        <w:t>Includes</w:t>
      </w:r>
      <w:r>
        <w:t xml:space="preserve">: </w:t>
      </w:r>
      <w:r w:rsidR="008A16A0">
        <w:t>Inclui as funções do caso de uso “Exibe Produtos”</w:t>
      </w:r>
    </w:p>
    <w:p w14:paraId="2F5BDDC6" w14:textId="62BE66B3" w:rsidR="008A16A0" w:rsidRDefault="008A16A0" w:rsidP="00F55E4F">
      <w:pPr>
        <w:pStyle w:val="BodyText"/>
        <w:numPr>
          <w:ilvl w:val="0"/>
          <w:numId w:val="24"/>
        </w:numPr>
        <w:jc w:val="both"/>
      </w:pPr>
      <w:r>
        <w:t xml:space="preserve">Usuário clica na opção de </w:t>
      </w:r>
      <w:r w:rsidR="00EF581C">
        <w:t>edição</w:t>
      </w:r>
      <w:r>
        <w:t xml:space="preserve"> de</w:t>
      </w:r>
      <w:r w:rsidR="00EF581C">
        <w:t xml:space="preserve"> um produto </w:t>
      </w:r>
      <w:r w:rsidR="00F63BE3">
        <w:t>específico</w:t>
      </w:r>
      <w:r>
        <w:t xml:space="preserve">, indicado </w:t>
      </w:r>
      <w:r w:rsidR="00EF581C">
        <w:t>pelo</w:t>
      </w:r>
      <w:r>
        <w:t xml:space="preserve"> botão “</w:t>
      </w:r>
      <w:r w:rsidR="00EF581C">
        <w:t>editar produto</w:t>
      </w:r>
      <w:r>
        <w:t>”</w:t>
      </w:r>
      <w:r w:rsidR="00EF581C">
        <w:t xml:space="preserve"> ou ícone de lápis, na coluna de ações do produto</w:t>
      </w:r>
    </w:p>
    <w:p w14:paraId="24813FD8" w14:textId="41013B0A" w:rsidR="008A16A0" w:rsidRDefault="008A16A0" w:rsidP="00F55E4F">
      <w:pPr>
        <w:pStyle w:val="BodyText"/>
        <w:numPr>
          <w:ilvl w:val="0"/>
          <w:numId w:val="24"/>
        </w:numPr>
        <w:jc w:val="both"/>
      </w:pPr>
      <w:r>
        <w:t xml:space="preserve">Sistema abre janela para </w:t>
      </w:r>
      <w:r w:rsidR="00F63BE3">
        <w:t>edição</w:t>
      </w:r>
      <w:r>
        <w:t xml:space="preserve"> de produtos com os campos para preenchimento</w:t>
      </w:r>
      <w:r w:rsidR="00B55D16">
        <w:t>:</w:t>
      </w:r>
    </w:p>
    <w:p w14:paraId="1A51600F" w14:textId="3ABAF5EE" w:rsidR="00DB4D61" w:rsidRDefault="00DB4D61" w:rsidP="00F55E4F">
      <w:pPr>
        <w:pStyle w:val="BodyText"/>
        <w:numPr>
          <w:ilvl w:val="1"/>
          <w:numId w:val="24"/>
        </w:numPr>
        <w:jc w:val="both"/>
      </w:pPr>
      <w:r>
        <w:t>Código do produto</w:t>
      </w:r>
      <w:r w:rsidR="00F63BE3">
        <w:t xml:space="preserve"> (não editável, apenas visualização)</w:t>
      </w:r>
    </w:p>
    <w:p w14:paraId="21DF6D17" w14:textId="5AC0C7D8" w:rsidR="00DB4D61" w:rsidRDefault="00DB4D61" w:rsidP="00F55E4F">
      <w:pPr>
        <w:pStyle w:val="BodyText"/>
        <w:numPr>
          <w:ilvl w:val="1"/>
          <w:numId w:val="24"/>
        </w:numPr>
        <w:jc w:val="both"/>
      </w:pPr>
      <w:r>
        <w:t>Nome do produto</w:t>
      </w:r>
    </w:p>
    <w:p w14:paraId="61A1005A" w14:textId="64A6E506" w:rsidR="00F55E4F" w:rsidRDefault="00F55E4F" w:rsidP="00F55E4F">
      <w:pPr>
        <w:pStyle w:val="BodyText"/>
        <w:numPr>
          <w:ilvl w:val="1"/>
          <w:numId w:val="24"/>
        </w:numPr>
        <w:jc w:val="both"/>
      </w:pPr>
      <w:r>
        <w:t>Preço do produto</w:t>
      </w:r>
    </w:p>
    <w:p w14:paraId="3F92EE8F" w14:textId="53611E0C" w:rsidR="00DB4D61" w:rsidRDefault="00F55E4F" w:rsidP="00F55E4F">
      <w:pPr>
        <w:pStyle w:val="BodyText"/>
        <w:numPr>
          <w:ilvl w:val="1"/>
          <w:numId w:val="24"/>
        </w:numPr>
        <w:jc w:val="both"/>
      </w:pPr>
      <w:r>
        <w:t>Descrição do produto</w:t>
      </w:r>
      <w:r w:rsidR="00B55D16">
        <w:t xml:space="preserve"> (não obrigatório)</w:t>
      </w:r>
    </w:p>
    <w:p w14:paraId="6319D71D" w14:textId="77777777" w:rsidR="00DD5EC2" w:rsidRDefault="00B55D16" w:rsidP="00F55E4F">
      <w:pPr>
        <w:pStyle w:val="BodyText"/>
        <w:numPr>
          <w:ilvl w:val="0"/>
          <w:numId w:val="24"/>
        </w:numPr>
        <w:jc w:val="both"/>
      </w:pPr>
      <w:r>
        <w:t>Usuário realiza preenchimento</w:t>
      </w:r>
    </w:p>
    <w:p w14:paraId="1350B6DC" w14:textId="27479DAF" w:rsidR="00F55E4F" w:rsidRDefault="00DD5EC2" w:rsidP="00F55E4F">
      <w:pPr>
        <w:pStyle w:val="BodyText"/>
        <w:numPr>
          <w:ilvl w:val="0"/>
          <w:numId w:val="24"/>
        </w:numPr>
        <w:jc w:val="both"/>
      </w:pPr>
      <w:r>
        <w:t xml:space="preserve">Usuário </w:t>
      </w:r>
      <w:r w:rsidR="00B55D16">
        <w:t>clica em “</w:t>
      </w:r>
      <w:r w:rsidR="00F63BE3">
        <w:t>editar</w:t>
      </w:r>
      <w:r w:rsidR="00B55D16">
        <w:t xml:space="preserve"> produto” (FA1)</w:t>
      </w:r>
    </w:p>
    <w:p w14:paraId="1BBE0A1E" w14:textId="10825054" w:rsidR="00002F63" w:rsidRDefault="00002F63" w:rsidP="00F55E4F">
      <w:pPr>
        <w:pStyle w:val="BodyText"/>
        <w:numPr>
          <w:ilvl w:val="0"/>
          <w:numId w:val="24"/>
        </w:numPr>
        <w:jc w:val="both"/>
      </w:pPr>
      <w:r>
        <w:t xml:space="preserve">Sistema informa o sucesso </w:t>
      </w:r>
      <w:r w:rsidR="00F63BE3">
        <w:t>na edição do produto</w:t>
      </w:r>
    </w:p>
    <w:p w14:paraId="0C125B96" w14:textId="7696D791" w:rsidR="00002F63" w:rsidRDefault="00002F63" w:rsidP="00F55E4F">
      <w:pPr>
        <w:pStyle w:val="BodyText"/>
        <w:numPr>
          <w:ilvl w:val="0"/>
          <w:numId w:val="24"/>
        </w:numPr>
        <w:jc w:val="both"/>
      </w:pPr>
      <w:r>
        <w:t>Sistema atualiza tabela com as novas informações</w:t>
      </w:r>
    </w:p>
    <w:p w14:paraId="02BEE933" w14:textId="77777777" w:rsidR="006C60D7" w:rsidRPr="00CD79C4" w:rsidRDefault="00A22BE6" w:rsidP="00F55E4F">
      <w:pPr>
        <w:pStyle w:val="Heading2"/>
        <w:numPr>
          <w:ilvl w:val="1"/>
          <w:numId w:val="23"/>
        </w:numPr>
        <w:ind w:left="0" w:firstLine="0"/>
        <w:jc w:val="both"/>
        <w:rPr>
          <w:rFonts w:cs="Arial"/>
        </w:rPr>
      </w:pPr>
      <w:bookmarkStart w:id="12" w:name="_Toc425054507"/>
      <w:bookmarkStart w:id="13" w:name="_Toc423410241"/>
      <w:bookmarkStart w:id="14" w:name="_Toc174997859"/>
      <w:r w:rsidRPr="00CD79C4">
        <w:rPr>
          <w:rFonts w:cs="Arial"/>
        </w:rPr>
        <w:t>Fluxos Alternativos</w:t>
      </w:r>
      <w:bookmarkEnd w:id="12"/>
      <w:bookmarkEnd w:id="13"/>
      <w:bookmarkEnd w:id="14"/>
    </w:p>
    <w:p w14:paraId="07683705" w14:textId="19EB723B" w:rsidR="00002F63" w:rsidRDefault="00B55D16" w:rsidP="00002F63">
      <w:pPr>
        <w:pStyle w:val="Heading3"/>
        <w:numPr>
          <w:ilvl w:val="2"/>
          <w:numId w:val="23"/>
        </w:numPr>
        <w:ind w:left="0" w:firstLine="0"/>
        <w:jc w:val="both"/>
        <w:rPr>
          <w:rFonts w:cs="Arial"/>
        </w:rPr>
      </w:pPr>
      <w:bookmarkStart w:id="15" w:name="_Toc174997860"/>
      <w:r w:rsidRPr="00B55D16">
        <w:rPr>
          <w:rFonts w:cs="Arial"/>
        </w:rPr>
        <w:t>FA</w:t>
      </w:r>
      <w:r w:rsidR="00F63BE3">
        <w:rPr>
          <w:rFonts w:cs="Arial"/>
        </w:rPr>
        <w:t>1</w:t>
      </w:r>
      <w:r w:rsidRPr="00B55D16">
        <w:rPr>
          <w:rFonts w:cs="Arial"/>
        </w:rPr>
        <w:t xml:space="preserve"> – Campo </w:t>
      </w:r>
      <w:r w:rsidR="00DD5EC2">
        <w:rPr>
          <w:rFonts w:cs="Arial"/>
        </w:rPr>
        <w:t xml:space="preserve">obrigatório </w:t>
      </w:r>
      <w:r w:rsidRPr="00B55D16">
        <w:rPr>
          <w:rFonts w:cs="Arial"/>
        </w:rPr>
        <w:t>não preenchido</w:t>
      </w:r>
      <w:bookmarkEnd w:id="15"/>
    </w:p>
    <w:p w14:paraId="0ACA0684" w14:textId="5BCDEC0C" w:rsidR="00DD5EC2" w:rsidRDefault="00DD5EC2" w:rsidP="00DD5EC2">
      <w:pPr>
        <w:pStyle w:val="BodyText"/>
        <w:ind w:left="0" w:firstLine="720"/>
        <w:jc w:val="both"/>
      </w:pPr>
      <w:r>
        <w:t>5. Sistema identifica que há algum campo obrigatório não preenchido</w:t>
      </w:r>
    </w:p>
    <w:p w14:paraId="4C510C0F" w14:textId="76548243" w:rsidR="00DD5EC2" w:rsidRDefault="00DD5EC2" w:rsidP="00DD5EC2">
      <w:pPr>
        <w:pStyle w:val="BodyText"/>
        <w:ind w:left="0" w:firstLine="720"/>
        <w:jc w:val="both"/>
      </w:pPr>
      <w:r>
        <w:tab/>
        <w:t>5.1. Sistema indica o campo obrigatório a ser preenchido</w:t>
      </w:r>
    </w:p>
    <w:p w14:paraId="36B9DABA" w14:textId="5185D677" w:rsidR="00DD5EC2" w:rsidRDefault="00DD5EC2" w:rsidP="00DD5EC2">
      <w:pPr>
        <w:pStyle w:val="BodyText"/>
        <w:jc w:val="both"/>
      </w:pPr>
      <w:r>
        <w:tab/>
        <w:t xml:space="preserve">5.1. Sistema aguarda as condições corretas serem atendidas para </w:t>
      </w:r>
      <w:r w:rsidR="00F63BE3">
        <w:t>confirmar edição</w:t>
      </w:r>
    </w:p>
    <w:p w14:paraId="6949B766" w14:textId="1308D2D6" w:rsidR="00DD5EC2" w:rsidRDefault="00DD5EC2" w:rsidP="00DD5EC2">
      <w:pPr>
        <w:pStyle w:val="BodyText"/>
        <w:ind w:left="0" w:firstLine="720"/>
        <w:jc w:val="both"/>
      </w:pPr>
    </w:p>
    <w:p w14:paraId="11EE50F5" w14:textId="77777777" w:rsidR="00DD5EC2" w:rsidRPr="00DD5EC2" w:rsidRDefault="00DD5EC2" w:rsidP="00DD5EC2"/>
    <w:p w14:paraId="02BEE93E" w14:textId="77777777" w:rsidR="006C60D7" w:rsidRPr="00CD79C4" w:rsidRDefault="00A22BE6" w:rsidP="009326CA">
      <w:pPr>
        <w:pStyle w:val="Heading1"/>
        <w:numPr>
          <w:ilvl w:val="0"/>
          <w:numId w:val="1"/>
        </w:numPr>
        <w:ind w:left="360" w:hanging="360"/>
        <w:rPr>
          <w:rFonts w:cs="Arial"/>
          <w:sz w:val="24"/>
          <w:szCs w:val="24"/>
        </w:rPr>
      </w:pPr>
      <w:bookmarkStart w:id="16" w:name="_Toc425054512"/>
      <w:bookmarkStart w:id="17" w:name="_Toc423410253"/>
      <w:bookmarkStart w:id="18" w:name="_Toc174997861"/>
      <w:r w:rsidRPr="00CD79C4">
        <w:rPr>
          <w:rFonts w:cs="Arial"/>
          <w:sz w:val="24"/>
          <w:szCs w:val="24"/>
        </w:rPr>
        <w:lastRenderedPageBreak/>
        <w:t>Precondições</w:t>
      </w:r>
      <w:bookmarkEnd w:id="16"/>
      <w:bookmarkEnd w:id="17"/>
      <w:bookmarkEnd w:id="18"/>
    </w:p>
    <w:p w14:paraId="2A9804D0" w14:textId="77777777" w:rsidR="009326CA" w:rsidRPr="00CD79C4" w:rsidRDefault="009326CA" w:rsidP="009326CA">
      <w:pPr>
        <w:pStyle w:val="ListParagraph"/>
        <w:keepNext/>
        <w:numPr>
          <w:ilvl w:val="0"/>
          <w:numId w:val="23"/>
        </w:numPr>
        <w:spacing w:before="120" w:after="60"/>
        <w:outlineLvl w:val="1"/>
        <w:rPr>
          <w:rFonts w:ascii="Arial" w:hAnsi="Arial" w:cs="Arial"/>
          <w:b/>
          <w:bCs/>
          <w:vanish/>
        </w:rPr>
      </w:pPr>
      <w:bookmarkStart w:id="19" w:name="_Toc425054513"/>
      <w:bookmarkStart w:id="20" w:name="_Toc423410254"/>
    </w:p>
    <w:p w14:paraId="02BEE940" w14:textId="0EE49E0C" w:rsidR="006C60D7" w:rsidRDefault="00F55E4F" w:rsidP="009326CA">
      <w:pPr>
        <w:pStyle w:val="Heading2"/>
        <w:numPr>
          <w:ilvl w:val="1"/>
          <w:numId w:val="23"/>
        </w:numPr>
        <w:ind w:left="0" w:firstLine="0"/>
        <w:rPr>
          <w:rFonts w:cs="Arial"/>
        </w:rPr>
      </w:pPr>
      <w:bookmarkStart w:id="21" w:name="_Toc174997862"/>
      <w:bookmarkEnd w:id="19"/>
      <w:bookmarkEnd w:id="20"/>
      <w:r>
        <w:rPr>
          <w:rFonts w:cs="Arial"/>
        </w:rPr>
        <w:t>Aplicação deve estar com conexão ao banco de dados</w:t>
      </w:r>
      <w:bookmarkEnd w:id="21"/>
    </w:p>
    <w:p w14:paraId="049C9629" w14:textId="21DFD402" w:rsidR="004F14C8" w:rsidRPr="004F14C8" w:rsidRDefault="004F14C8" w:rsidP="004F14C8">
      <w:pPr>
        <w:pStyle w:val="Heading2"/>
        <w:numPr>
          <w:ilvl w:val="1"/>
          <w:numId w:val="23"/>
        </w:numPr>
        <w:ind w:left="0" w:firstLine="0"/>
        <w:rPr>
          <w:rFonts w:cs="Arial"/>
        </w:rPr>
      </w:pPr>
      <w:bookmarkStart w:id="22" w:name="_Toc174997863"/>
      <w:r w:rsidRPr="004F14C8">
        <w:rPr>
          <w:rFonts w:cs="Arial"/>
        </w:rPr>
        <w:t>Deve-se existe no mínimo um item cadastro no banco de dados</w:t>
      </w:r>
      <w:bookmarkEnd w:id="22"/>
    </w:p>
    <w:p w14:paraId="02BEE941" w14:textId="77777777" w:rsidR="006C60D7" w:rsidRPr="00CD79C4" w:rsidRDefault="00A22BE6" w:rsidP="009326CA">
      <w:pPr>
        <w:pStyle w:val="Heading1"/>
        <w:numPr>
          <w:ilvl w:val="0"/>
          <w:numId w:val="1"/>
        </w:numPr>
        <w:ind w:left="360" w:hanging="360"/>
        <w:rPr>
          <w:rFonts w:cs="Arial"/>
          <w:sz w:val="24"/>
          <w:szCs w:val="24"/>
        </w:rPr>
      </w:pPr>
      <w:bookmarkStart w:id="23" w:name="_Toc425054514"/>
      <w:bookmarkStart w:id="24" w:name="_Toc423410255"/>
      <w:bookmarkStart w:id="25" w:name="_Toc174997864"/>
      <w:r w:rsidRPr="00CD79C4">
        <w:rPr>
          <w:rFonts w:cs="Arial"/>
          <w:sz w:val="24"/>
          <w:szCs w:val="24"/>
        </w:rPr>
        <w:t>Pós-condições</w:t>
      </w:r>
      <w:bookmarkEnd w:id="23"/>
      <w:bookmarkEnd w:id="24"/>
      <w:bookmarkEnd w:id="25"/>
    </w:p>
    <w:p w14:paraId="0ED95EC6" w14:textId="77777777" w:rsidR="009326CA" w:rsidRPr="00CD79C4" w:rsidRDefault="009326CA" w:rsidP="009326CA">
      <w:pPr>
        <w:pStyle w:val="ListParagraph"/>
        <w:keepNext/>
        <w:numPr>
          <w:ilvl w:val="0"/>
          <w:numId w:val="23"/>
        </w:numPr>
        <w:spacing w:before="120" w:after="60"/>
        <w:outlineLvl w:val="1"/>
        <w:rPr>
          <w:rFonts w:ascii="Arial" w:hAnsi="Arial" w:cs="Arial"/>
          <w:b/>
          <w:bCs/>
          <w:vanish/>
        </w:rPr>
      </w:pPr>
      <w:bookmarkStart w:id="26" w:name="_Toc425054515"/>
      <w:bookmarkStart w:id="27" w:name="_Toc423410256"/>
    </w:p>
    <w:p w14:paraId="59A76725" w14:textId="749B8A36" w:rsidR="00B9378C" w:rsidRDefault="0059472A" w:rsidP="00B9378C">
      <w:pPr>
        <w:pStyle w:val="Heading2"/>
        <w:numPr>
          <w:ilvl w:val="1"/>
          <w:numId w:val="23"/>
        </w:numPr>
        <w:ind w:left="0" w:firstLine="0"/>
        <w:rPr>
          <w:rFonts w:cs="Arial"/>
        </w:rPr>
      </w:pPr>
      <w:bookmarkStart w:id="28" w:name="_Toc174997865"/>
      <w:bookmarkEnd w:id="26"/>
      <w:bookmarkEnd w:id="27"/>
      <w:r>
        <w:rPr>
          <w:rFonts w:cs="Arial"/>
        </w:rPr>
        <w:t xml:space="preserve">Sistema </w:t>
      </w:r>
      <w:r w:rsidR="00F63BE3">
        <w:rPr>
          <w:rFonts w:cs="Arial"/>
        </w:rPr>
        <w:t>edita</w:t>
      </w:r>
      <w:r>
        <w:rPr>
          <w:rFonts w:cs="Arial"/>
        </w:rPr>
        <w:t xml:space="preserve"> o produto</w:t>
      </w:r>
      <w:r w:rsidR="00F63BE3">
        <w:rPr>
          <w:rFonts w:cs="Arial"/>
        </w:rPr>
        <w:t xml:space="preserve"> específico</w:t>
      </w:r>
      <w:r>
        <w:rPr>
          <w:rFonts w:cs="Arial"/>
        </w:rPr>
        <w:t xml:space="preserve"> no banco de dados</w:t>
      </w:r>
      <w:bookmarkEnd w:id="28"/>
    </w:p>
    <w:p w14:paraId="07D2481D" w14:textId="12E2D83C" w:rsidR="00F55E4F" w:rsidRPr="00F55E4F" w:rsidRDefault="0059472A" w:rsidP="00F55E4F">
      <w:pPr>
        <w:pStyle w:val="Heading2"/>
        <w:numPr>
          <w:ilvl w:val="1"/>
          <w:numId w:val="23"/>
        </w:numPr>
        <w:ind w:left="0" w:firstLine="0"/>
        <w:rPr>
          <w:rFonts w:cs="Arial"/>
        </w:rPr>
      </w:pPr>
      <w:bookmarkStart w:id="29" w:name="_Toc174997866"/>
      <w:r>
        <w:rPr>
          <w:rFonts w:cs="Arial"/>
        </w:rPr>
        <w:t>Sistema atualiza tabela para visualização</w:t>
      </w:r>
      <w:bookmarkEnd w:id="29"/>
    </w:p>
    <w:sectPr w:rsidR="00F55E4F" w:rsidRPr="00F55E4F">
      <w:headerReference w:type="default" r:id="rId9"/>
      <w:footerReference w:type="default" r:id="rId10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449B51" w14:textId="77777777" w:rsidR="00370CC8" w:rsidRPr="00CA37A1" w:rsidRDefault="00370CC8">
      <w:pPr>
        <w:spacing w:line="240" w:lineRule="auto"/>
      </w:pPr>
      <w:r w:rsidRPr="00CA37A1">
        <w:separator/>
      </w:r>
    </w:p>
  </w:endnote>
  <w:endnote w:type="continuationSeparator" w:id="0">
    <w:p w14:paraId="790035A7" w14:textId="77777777" w:rsidR="00370CC8" w:rsidRPr="00CA37A1" w:rsidRDefault="00370CC8">
      <w:pPr>
        <w:spacing w:line="240" w:lineRule="auto"/>
      </w:pPr>
      <w:r w:rsidRPr="00CA37A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C60D7" w:rsidRPr="00CA37A1" w14:paraId="02BEE95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BEE95A" w14:textId="77777777" w:rsidR="006C60D7" w:rsidRPr="00CA37A1" w:rsidRDefault="00A22BE6">
          <w:pPr>
            <w:ind w:right="360"/>
            <w:rPr>
              <w:sz w:val="24"/>
              <w:szCs w:val="24"/>
            </w:rPr>
          </w:pPr>
          <w:proofErr w:type="spellStart"/>
          <w:r w:rsidRPr="00CA37A1"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BEE95B" w14:textId="2874E07A" w:rsidR="006C60D7" w:rsidRPr="00CA37A1" w:rsidRDefault="00A22BE6">
          <w:pPr>
            <w:jc w:val="center"/>
          </w:pPr>
          <w:r w:rsidRPr="00CA37A1">
            <w:fldChar w:fldCharType="begin"/>
          </w:r>
          <w:r w:rsidRPr="00CA37A1">
            <w:instrText>SYMBOL 211 \f "Symbol" \s 10</w:instrText>
          </w:r>
          <w:r w:rsidRPr="00CA37A1">
            <w:fldChar w:fldCharType="separate"/>
          </w:r>
          <w:r w:rsidRPr="00CA37A1">
            <w:rPr>
              <w:rFonts w:ascii="Symbol" w:hAnsi="Symbol"/>
            </w:rPr>
            <w:t></w:t>
          </w:r>
          <w:r w:rsidRPr="00CA37A1">
            <w:fldChar w:fldCharType="end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proofErr w:type="spellStart"/>
          <w:r w:rsidR="0063118A">
            <w:t>Everymind</w:t>
          </w:r>
          <w:proofErr w:type="spellEnd"/>
          <w:r>
            <w:fldChar w:fldCharType="end"/>
          </w:r>
          <w:r w:rsidRPr="00CA37A1">
            <w:t xml:space="preserve">, </w:t>
          </w:r>
          <w:r w:rsidRPr="00CA37A1">
            <w:fldChar w:fldCharType="begin"/>
          </w:r>
          <w:r w:rsidRPr="00CA37A1">
            <w:instrText xml:space="preserve"> DATE \@ "yyyy" </w:instrText>
          </w:r>
          <w:r w:rsidRPr="00CA37A1">
            <w:fldChar w:fldCharType="separate"/>
          </w:r>
          <w:r w:rsidR="004F14C8">
            <w:rPr>
              <w:noProof/>
            </w:rPr>
            <w:t>2024</w:t>
          </w:r>
          <w:r w:rsidRPr="00CA37A1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BEE95C" w14:textId="77777777" w:rsidR="006C60D7" w:rsidRPr="00CA37A1" w:rsidRDefault="00A22BE6">
          <w:pPr>
            <w:jc w:val="right"/>
          </w:pPr>
          <w:r w:rsidRPr="00CA37A1">
            <w:t xml:space="preserve">Page </w:t>
          </w:r>
          <w:r w:rsidRPr="00CA37A1">
            <w:rPr>
              <w:rStyle w:val="PageNumber"/>
            </w:rPr>
            <w:fldChar w:fldCharType="begin"/>
          </w:r>
          <w:r w:rsidRPr="00CA37A1">
            <w:rPr>
              <w:rStyle w:val="PageNumber"/>
            </w:rPr>
            <w:instrText xml:space="preserve">PAGE </w:instrText>
          </w:r>
          <w:r w:rsidRPr="00CA37A1">
            <w:rPr>
              <w:rStyle w:val="PageNumber"/>
            </w:rPr>
            <w:fldChar w:fldCharType="separate"/>
          </w:r>
          <w:r w:rsidR="002B21CA" w:rsidRPr="00CA37A1">
            <w:rPr>
              <w:rStyle w:val="PageNumber"/>
            </w:rPr>
            <w:t>2</w:t>
          </w:r>
          <w:r w:rsidRPr="00CA37A1">
            <w:rPr>
              <w:rStyle w:val="PageNumber"/>
            </w:rPr>
            <w:fldChar w:fldCharType="end"/>
          </w:r>
        </w:p>
      </w:tc>
    </w:tr>
  </w:tbl>
  <w:p w14:paraId="02BEE95E" w14:textId="77777777" w:rsidR="006C60D7" w:rsidRPr="00CA37A1" w:rsidRDefault="006C60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349FC2" w14:textId="77777777" w:rsidR="00370CC8" w:rsidRPr="00CA37A1" w:rsidRDefault="00370CC8">
      <w:pPr>
        <w:spacing w:line="240" w:lineRule="auto"/>
      </w:pPr>
      <w:r w:rsidRPr="00CA37A1">
        <w:separator/>
      </w:r>
    </w:p>
  </w:footnote>
  <w:footnote w:type="continuationSeparator" w:id="0">
    <w:p w14:paraId="194113F1" w14:textId="77777777" w:rsidR="00370CC8" w:rsidRPr="00CA37A1" w:rsidRDefault="00370CC8">
      <w:pPr>
        <w:spacing w:line="240" w:lineRule="auto"/>
      </w:pPr>
      <w:r w:rsidRPr="00CA37A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BEE94C" w14:textId="77777777" w:rsidR="006C60D7" w:rsidRPr="00CA37A1" w:rsidRDefault="006C60D7">
    <w:pPr>
      <w:rPr>
        <w:sz w:val="24"/>
        <w:szCs w:val="24"/>
      </w:rPr>
    </w:pPr>
  </w:p>
  <w:p w14:paraId="02BEE94D" w14:textId="77777777" w:rsidR="006C60D7" w:rsidRPr="00CA37A1" w:rsidRDefault="006C60D7">
    <w:pPr>
      <w:pBdr>
        <w:top w:val="single" w:sz="6" w:space="1" w:color="auto"/>
      </w:pBdr>
      <w:rPr>
        <w:sz w:val="24"/>
        <w:szCs w:val="24"/>
      </w:rPr>
    </w:pPr>
  </w:p>
  <w:p w14:paraId="02BEE94E" w14:textId="220411BB" w:rsidR="006C60D7" w:rsidRPr="00CA37A1" w:rsidRDefault="00A22BE6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 w:rsidRPr="00CA37A1">
      <w:rPr>
        <w:rFonts w:ascii="Arial" w:hAnsi="Arial"/>
        <w:b/>
        <w:bCs/>
        <w:sz w:val="36"/>
        <w:szCs w:val="36"/>
      </w:rPr>
      <w:fldChar w:fldCharType="begin"/>
    </w:r>
    <w:r w:rsidRPr="00CA37A1"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 w:rsidRPr="00CA37A1">
      <w:rPr>
        <w:rFonts w:ascii="Arial" w:hAnsi="Arial"/>
        <w:b/>
        <w:bCs/>
        <w:sz w:val="36"/>
        <w:szCs w:val="36"/>
      </w:rPr>
      <w:fldChar w:fldCharType="separate"/>
    </w:r>
    <w:proofErr w:type="spellStart"/>
    <w:r w:rsidR="004B62DD">
      <w:rPr>
        <w:rFonts w:ascii="Arial" w:hAnsi="Arial"/>
        <w:b/>
        <w:bCs/>
        <w:sz w:val="36"/>
        <w:szCs w:val="36"/>
      </w:rPr>
      <w:t>Everymind</w:t>
    </w:r>
    <w:proofErr w:type="spellEnd"/>
    <w:r w:rsidRPr="00CA37A1">
      <w:rPr>
        <w:rFonts w:ascii="Arial" w:hAnsi="Arial"/>
        <w:b/>
        <w:bCs/>
        <w:sz w:val="36"/>
        <w:szCs w:val="36"/>
      </w:rPr>
      <w:fldChar w:fldCharType="end"/>
    </w:r>
  </w:p>
  <w:p w14:paraId="02BEE94F" w14:textId="77777777" w:rsidR="006C60D7" w:rsidRPr="00CA37A1" w:rsidRDefault="006C60D7">
    <w:pPr>
      <w:pBdr>
        <w:bottom w:val="single" w:sz="6" w:space="1" w:color="auto"/>
      </w:pBdr>
      <w:jc w:val="right"/>
      <w:rPr>
        <w:sz w:val="24"/>
        <w:szCs w:val="24"/>
      </w:rPr>
    </w:pPr>
  </w:p>
  <w:p w14:paraId="02BEE950" w14:textId="77777777" w:rsidR="006C60D7" w:rsidRPr="00CA37A1" w:rsidRDefault="006C60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C60D7" w:rsidRPr="00CA37A1" w14:paraId="02BEE953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2BEE951" w14:textId="66037BE5" w:rsidR="006C60D7" w:rsidRPr="00CA37A1" w:rsidRDefault="00000000">
          <w:pPr>
            <w:pStyle w:val="Header"/>
            <w:tabs>
              <w:tab w:val="clear" w:pos="4320"/>
              <w:tab w:val="clear" w:pos="8640"/>
            </w:tabs>
          </w:pPr>
          <w:fldSimple w:instr="SUBJECT  \* MERGEFORMAT ">
            <w:r w:rsidR="00DF0187">
              <w:t>Sistema de Gerenciamento de Produtos Vendidos - Nunes Sports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2BEE952" w14:textId="3D8CD8D5" w:rsidR="006C60D7" w:rsidRPr="00CA37A1" w:rsidRDefault="00A22BE6">
          <w:pPr>
            <w:tabs>
              <w:tab w:val="left" w:pos="1135"/>
            </w:tabs>
            <w:ind w:right="68"/>
          </w:pPr>
          <w:r w:rsidRPr="00CA37A1">
            <w:t xml:space="preserve">  Versão:           </w:t>
          </w:r>
          <w:r w:rsidR="006D6A0D">
            <w:t>1.0</w:t>
          </w:r>
        </w:p>
      </w:tc>
    </w:tr>
    <w:tr w:rsidR="006C60D7" w:rsidRPr="00CA37A1" w14:paraId="02BEE956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2BEE954" w14:textId="6CFA611C" w:rsidR="006C60D7" w:rsidRPr="00CA37A1" w:rsidRDefault="00000000">
          <w:fldSimple w:instr="TITLE  \* MERGEFORMAT ">
            <w:r w:rsidR="00DF0187">
              <w:t>Especificação de Caso de Uso: Edita produtos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2BEE955" w14:textId="1062FC81" w:rsidR="006C60D7" w:rsidRPr="00CA37A1" w:rsidRDefault="00A22BE6">
          <w:r w:rsidRPr="00CA37A1">
            <w:t xml:space="preserve">  Data:  </w:t>
          </w:r>
          <w:r w:rsidR="0063118A">
            <w:t>19</w:t>
          </w:r>
          <w:r w:rsidR="006D6A0D">
            <w:t>/08/2024</w:t>
          </w:r>
        </w:p>
      </w:tc>
    </w:tr>
    <w:tr w:rsidR="006C60D7" w:rsidRPr="00CA37A1" w14:paraId="02BEE958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2BEE957" w14:textId="091026E5" w:rsidR="006C60D7" w:rsidRPr="00CA37A1" w:rsidRDefault="0063118A">
          <w:proofErr w:type="spellStart"/>
          <w:r>
            <w:t>nunes_sport_sgpv_esp</w:t>
          </w:r>
          <w:proofErr w:type="spellEnd"/>
        </w:p>
      </w:tc>
    </w:tr>
  </w:tbl>
  <w:p w14:paraId="02BEE959" w14:textId="77777777" w:rsidR="006C60D7" w:rsidRPr="00CA37A1" w:rsidRDefault="006C60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1133EF8"/>
    <w:multiLevelType w:val="hybridMultilevel"/>
    <w:tmpl w:val="E19CD9A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02042E8"/>
    <w:multiLevelType w:val="multilevel"/>
    <w:tmpl w:val="E49278D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D1E2D9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97186779">
    <w:abstractNumId w:val="0"/>
  </w:num>
  <w:num w:numId="2" w16cid:durableId="1381589646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48967091">
    <w:abstractNumId w:val="10"/>
  </w:num>
  <w:num w:numId="4" w16cid:durableId="1465392241">
    <w:abstractNumId w:val="21"/>
  </w:num>
  <w:num w:numId="5" w16cid:durableId="1931739387">
    <w:abstractNumId w:val="16"/>
  </w:num>
  <w:num w:numId="6" w16cid:durableId="782576803">
    <w:abstractNumId w:val="15"/>
  </w:num>
  <w:num w:numId="7" w16cid:durableId="160133531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2122872846">
    <w:abstractNumId w:val="2"/>
  </w:num>
  <w:num w:numId="9" w16cid:durableId="1478568564">
    <w:abstractNumId w:val="20"/>
  </w:num>
  <w:num w:numId="10" w16cid:durableId="1435662126">
    <w:abstractNumId w:val="3"/>
  </w:num>
  <w:num w:numId="11" w16cid:durableId="1767309379">
    <w:abstractNumId w:val="11"/>
  </w:num>
  <w:num w:numId="12" w16cid:durableId="1044712759">
    <w:abstractNumId w:val="9"/>
  </w:num>
  <w:num w:numId="13" w16cid:durableId="854804941">
    <w:abstractNumId w:val="19"/>
  </w:num>
  <w:num w:numId="14" w16cid:durableId="687293470">
    <w:abstractNumId w:val="8"/>
  </w:num>
  <w:num w:numId="15" w16cid:durableId="926689492">
    <w:abstractNumId w:val="5"/>
  </w:num>
  <w:num w:numId="16" w16cid:durableId="535432233">
    <w:abstractNumId w:val="18"/>
  </w:num>
  <w:num w:numId="17" w16cid:durableId="1942714583">
    <w:abstractNumId w:val="14"/>
  </w:num>
  <w:num w:numId="18" w16cid:durableId="2131971741">
    <w:abstractNumId w:val="6"/>
  </w:num>
  <w:num w:numId="19" w16cid:durableId="1605191910">
    <w:abstractNumId w:val="13"/>
  </w:num>
  <w:num w:numId="20" w16cid:durableId="1302150592">
    <w:abstractNumId w:val="7"/>
  </w:num>
  <w:num w:numId="21" w16cid:durableId="1099108378">
    <w:abstractNumId w:val="17"/>
  </w:num>
  <w:num w:numId="22" w16cid:durableId="1888831653">
    <w:abstractNumId w:val="12"/>
  </w:num>
  <w:num w:numId="23" w16cid:durableId="1788432559">
    <w:abstractNumId w:val="22"/>
  </w:num>
  <w:num w:numId="24" w16cid:durableId="17323386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21CA"/>
    <w:rsid w:val="00002F63"/>
    <w:rsid w:val="00092713"/>
    <w:rsid w:val="000940B5"/>
    <w:rsid w:val="000C6936"/>
    <w:rsid w:val="001E77F1"/>
    <w:rsid w:val="0027274C"/>
    <w:rsid w:val="002B21CA"/>
    <w:rsid w:val="003067B3"/>
    <w:rsid w:val="00370CC8"/>
    <w:rsid w:val="003F5D7F"/>
    <w:rsid w:val="004B62DD"/>
    <w:rsid w:val="004F14C8"/>
    <w:rsid w:val="005354D7"/>
    <w:rsid w:val="00546F81"/>
    <w:rsid w:val="005872B8"/>
    <w:rsid w:val="0059472A"/>
    <w:rsid w:val="005D2C2C"/>
    <w:rsid w:val="0063118A"/>
    <w:rsid w:val="00631AEB"/>
    <w:rsid w:val="006965C9"/>
    <w:rsid w:val="006C60D7"/>
    <w:rsid w:val="006D6A0D"/>
    <w:rsid w:val="008766C7"/>
    <w:rsid w:val="008A16A0"/>
    <w:rsid w:val="008A2E2D"/>
    <w:rsid w:val="009326CA"/>
    <w:rsid w:val="00943B9F"/>
    <w:rsid w:val="009E3AB1"/>
    <w:rsid w:val="009F38BE"/>
    <w:rsid w:val="00A22BE6"/>
    <w:rsid w:val="00B55D16"/>
    <w:rsid w:val="00B71A26"/>
    <w:rsid w:val="00B9378C"/>
    <w:rsid w:val="00C24DAB"/>
    <w:rsid w:val="00C63B56"/>
    <w:rsid w:val="00C84F58"/>
    <w:rsid w:val="00CA37A1"/>
    <w:rsid w:val="00CB752E"/>
    <w:rsid w:val="00CC36DF"/>
    <w:rsid w:val="00CD57C3"/>
    <w:rsid w:val="00CD79C4"/>
    <w:rsid w:val="00CE1AD4"/>
    <w:rsid w:val="00D04A66"/>
    <w:rsid w:val="00DB4D61"/>
    <w:rsid w:val="00DC0921"/>
    <w:rsid w:val="00DD5EC2"/>
    <w:rsid w:val="00DD7959"/>
    <w:rsid w:val="00DF0187"/>
    <w:rsid w:val="00E818BA"/>
    <w:rsid w:val="00EF581C"/>
    <w:rsid w:val="00F0129D"/>
    <w:rsid w:val="00F27568"/>
    <w:rsid w:val="00F55E4F"/>
    <w:rsid w:val="00F63BE3"/>
    <w:rsid w:val="00F738B3"/>
    <w:rsid w:val="00FD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BEE8F0"/>
  <w15:chartTrackingRefBased/>
  <w15:docId w15:val="{2B76A1E5-6BE8-4E63-BBB2-9125562B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pPr>
      <w:outlineLvl w:val="1"/>
    </w:pPr>
  </w:style>
  <w:style w:type="paragraph" w:styleId="Heading3">
    <w:name w:val="heading 3"/>
    <w:basedOn w:val="Heading1"/>
    <w:next w:val="Normal"/>
    <w:qFormat/>
    <w:pPr>
      <w:outlineLvl w:val="2"/>
    </w:pPr>
    <w:rPr>
      <w:b w:val="0"/>
      <w:bCs w:val="0"/>
      <w:i/>
      <w:iCs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ListParagraph">
    <w:name w:val="List Paragraph"/>
    <w:basedOn w:val="Normal"/>
    <w:uiPriority w:val="34"/>
    <w:qFormat/>
    <w:rsid w:val="009326CA"/>
    <w:pPr>
      <w:ind w:left="708"/>
    </w:pPr>
  </w:style>
  <w:style w:type="character" w:styleId="CommentReference">
    <w:name w:val="annotation reference"/>
    <w:uiPriority w:val="99"/>
    <w:semiHidden/>
    <w:unhideWhenUsed/>
    <w:rsid w:val="00C84F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84F58"/>
  </w:style>
  <w:style w:type="character" w:customStyle="1" w:styleId="CommentTextChar">
    <w:name w:val="Comment Text Char"/>
    <w:link w:val="CommentText"/>
    <w:uiPriority w:val="99"/>
    <w:rsid w:val="00C84F58"/>
    <w:rPr>
      <w:snapToGrid w:val="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4F5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84F58"/>
    <w:rPr>
      <w:b/>
      <w:bCs/>
      <w:snapToGrid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ANDRO\Desktop\templates_rup\requisitos\rup_ucspec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89086-4B8F-485C-AB49-E793561A2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142</TotalTime>
  <Pages>1</Pages>
  <Words>418</Words>
  <Characters>2259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Especificação de Caso de Uso: Edita produtos</vt:lpstr>
      <vt:lpstr>Especificação de Caso de Uso: &lt;Nome do Caso de Uso&gt;</vt:lpstr>
    </vt:vector>
  </TitlesOfParts>
  <Company>Everymind</Company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Edita produtos</dc:title>
  <dc:subject>Sistema de Gerenciamento de Produtos Vendidos - Nunes Sports</dc:subject>
  <dc:creator/>
  <cp:keywords/>
  <dc:description/>
  <cp:lastModifiedBy>RONAN BENITIS FERRAZ</cp:lastModifiedBy>
  <cp:revision>38</cp:revision>
  <dcterms:created xsi:type="dcterms:W3CDTF">2016-04-19T13:05:00Z</dcterms:created>
  <dcterms:modified xsi:type="dcterms:W3CDTF">2024-08-20T01:10:00Z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2024-08-09T12:54:11Z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4b35b6e4-a970-4c79-ac00-00120d464899</vt:lpwstr>
  </property>
  <property fmtid="{D5CDD505-2E9C-101B-9397-08002B2CF9AE}" pid="8" name="MSIP_Label_defa4170-0d19-0005-0004-bc88714345d2_ContentBits">
    <vt:lpwstr>0</vt:lpwstr>
  </property>
</Properties>
</file>